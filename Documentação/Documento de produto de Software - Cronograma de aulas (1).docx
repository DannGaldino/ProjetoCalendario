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6CCF" w14:textId="77777777" w:rsidR="00962D70" w:rsidRDefault="00F9530A">
      <w:pPr>
        <w:pStyle w:val="Ttulo"/>
        <w:jc w:val="right"/>
      </w:pPr>
      <w:proofErr w:type="spellStart"/>
      <w:r>
        <w:t>Cronograma</w:t>
      </w:r>
      <w:proofErr w:type="spellEnd"/>
      <w:r>
        <w:t xml:space="preserve"> De Aulas</w:t>
      </w:r>
    </w:p>
    <w:p w14:paraId="2A1AF474" w14:textId="77777777" w:rsidR="00962D70" w:rsidRDefault="00F36515">
      <w:pPr>
        <w:pStyle w:val="Ttulo"/>
        <w:jc w:val="right"/>
      </w:pPr>
      <w:proofErr w:type="spellStart"/>
      <w:r>
        <w:t>Documento</w:t>
      </w:r>
      <w:proofErr w:type="spellEnd"/>
      <w:r>
        <w:t xml:space="preserve"> de </w:t>
      </w:r>
      <w:proofErr w:type="spellStart"/>
      <w:r>
        <w:t>Produto</w:t>
      </w:r>
      <w:proofErr w:type="spellEnd"/>
      <w:r>
        <w:t xml:space="preserve"> de Software</w:t>
      </w:r>
    </w:p>
    <w:p w14:paraId="6720C2E8" w14:textId="77777777" w:rsidR="00962D70" w:rsidRDefault="00962D70">
      <w:pPr>
        <w:pStyle w:val="Ttulo"/>
        <w:jc w:val="right"/>
      </w:pPr>
    </w:p>
    <w:p w14:paraId="6EE22408" w14:textId="77777777" w:rsidR="00962D70" w:rsidRDefault="00962D70">
      <w:pPr>
        <w:pStyle w:val="Ttulo"/>
        <w:jc w:val="right"/>
        <w:rPr>
          <w:sz w:val="28"/>
        </w:rPr>
      </w:pPr>
      <w:r>
        <w:rPr>
          <w:sz w:val="28"/>
          <w:lang w:val="pt-BR"/>
        </w:rPr>
        <w:t xml:space="preserve">Versão </w:t>
      </w:r>
      <w:r w:rsidR="00F9530A">
        <w:rPr>
          <w:sz w:val="28"/>
          <w:lang w:val="pt-BR"/>
        </w:rPr>
        <w:t>1</w:t>
      </w:r>
      <w:r w:rsidR="00971A82">
        <w:rPr>
          <w:sz w:val="28"/>
          <w:lang w:val="pt-BR"/>
        </w:rPr>
        <w:t>.0</w:t>
      </w:r>
    </w:p>
    <w:p w14:paraId="748D3A5E" w14:textId="77777777" w:rsidR="00962D70" w:rsidRDefault="00962D70"/>
    <w:p w14:paraId="690524E7" w14:textId="77777777" w:rsidR="00962D70" w:rsidRDefault="00962D70">
      <w:pPr>
        <w:pStyle w:val="Corpodetexto"/>
        <w:rPr>
          <w:lang w:val="fr-FR"/>
        </w:rPr>
      </w:pPr>
    </w:p>
    <w:p w14:paraId="05659C65" w14:textId="77777777" w:rsidR="00962D70" w:rsidRDefault="00962D70">
      <w:pPr>
        <w:rPr>
          <w:lang w:val="fr-FR"/>
        </w:rPr>
        <w:sectPr w:rsidR="00962D70">
          <w:headerReference w:type="default" r:id="rId11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262D8671" w14:textId="77777777" w:rsidR="00962D70" w:rsidRDefault="00962D70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62D70" w14:paraId="2416D05A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B55EC" w14:textId="77777777" w:rsidR="00962D70" w:rsidRDefault="00962D70">
            <w:pPr>
              <w:pStyle w:val="Tabletext"/>
              <w:jc w:val="center"/>
              <w:rPr>
                <w:b/>
                <w:lang w:val="fr-F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C1367" w14:textId="77777777" w:rsidR="00962D70" w:rsidRDefault="00962D70">
            <w:pPr>
              <w:pStyle w:val="Tabletext"/>
              <w:jc w:val="center"/>
              <w:rPr>
                <w:b/>
                <w:lang w:val="fr-F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13A00" w14:textId="77777777" w:rsidR="00962D70" w:rsidRDefault="00962D70">
            <w:pPr>
              <w:pStyle w:val="Tabletext"/>
              <w:jc w:val="center"/>
              <w:rPr>
                <w:b/>
                <w:lang w:val="fr-F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AD4E8" w14:textId="77777777" w:rsidR="00962D70" w:rsidRDefault="00962D70">
            <w:pPr>
              <w:pStyle w:val="Tabletext"/>
              <w:jc w:val="center"/>
              <w:rPr>
                <w:b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962D70" w14:paraId="73E810FA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3E124" w14:textId="77777777" w:rsidR="00962D70" w:rsidRDefault="00F9530A">
            <w:pPr>
              <w:pStyle w:val="Tabletext"/>
            </w:pPr>
            <w:r>
              <w:rPr>
                <w:lang w:val="pt-BR"/>
              </w:rPr>
              <w:t>06</w:t>
            </w:r>
            <w:r w:rsidR="00962D70">
              <w:rPr>
                <w:lang w:val="pt-BR"/>
              </w:rPr>
              <w:t>/</w:t>
            </w:r>
            <w:r>
              <w:rPr>
                <w:lang w:val="pt-BR"/>
              </w:rPr>
              <w:t>07</w:t>
            </w:r>
            <w:r w:rsidR="00962D70">
              <w:rPr>
                <w:lang w:val="pt-BR"/>
              </w:rPr>
              <w:t>/</w:t>
            </w:r>
            <w:r>
              <w:rPr>
                <w:lang w:val="pt-BR"/>
              </w:rPr>
              <w:t>2022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0F0C1" w14:textId="77777777" w:rsidR="00962D70" w:rsidRDefault="00F9530A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0EB50" w14:textId="77777777" w:rsidR="00962D70" w:rsidRDefault="00F9530A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Montando o word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035AD" w14:textId="77777777" w:rsidR="00962D70" w:rsidRDefault="00F9530A" w:rsidP="00F9530A">
            <w:pPr>
              <w:pStyle w:val="Tabletext"/>
              <w:tabs>
                <w:tab w:val="left" w:pos="1170"/>
              </w:tabs>
            </w:pPr>
            <w:r>
              <w:t>Luis</w:t>
            </w:r>
          </w:p>
        </w:tc>
      </w:tr>
      <w:tr w:rsidR="00962D70" w14:paraId="12915BC0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02C93" w14:textId="77777777" w:rsidR="00962D70" w:rsidRDefault="00962D70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AD0A7" w14:textId="77777777" w:rsidR="00962D70" w:rsidRDefault="00962D70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37AED" w14:textId="77777777" w:rsidR="00962D70" w:rsidRDefault="00962D70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F8AEB" w14:textId="77777777" w:rsidR="00962D70" w:rsidRDefault="00962D70">
            <w:pPr>
              <w:pStyle w:val="Tabletext"/>
            </w:pPr>
          </w:p>
        </w:tc>
      </w:tr>
      <w:tr w:rsidR="00962D70" w14:paraId="10C03E2A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98A52" w14:textId="77777777" w:rsidR="00962D70" w:rsidRDefault="00962D70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C671E" w14:textId="77777777" w:rsidR="00962D70" w:rsidRDefault="00962D70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CE980" w14:textId="77777777" w:rsidR="00962D70" w:rsidRDefault="00962D70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6BA27" w14:textId="77777777" w:rsidR="00962D70" w:rsidRDefault="00962D70">
            <w:pPr>
              <w:pStyle w:val="Tabletext"/>
            </w:pPr>
          </w:p>
        </w:tc>
      </w:tr>
      <w:tr w:rsidR="00962D70" w14:paraId="3D800028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D9C7D" w14:textId="77777777" w:rsidR="00962D70" w:rsidRDefault="00962D70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928FA" w14:textId="77777777" w:rsidR="00962D70" w:rsidRDefault="00962D70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5AFD4" w14:textId="77777777" w:rsidR="00962D70" w:rsidRDefault="00962D70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7038C" w14:textId="77777777" w:rsidR="00962D70" w:rsidRDefault="00962D70">
            <w:pPr>
              <w:pStyle w:val="Tabletext"/>
            </w:pPr>
          </w:p>
        </w:tc>
      </w:tr>
    </w:tbl>
    <w:p w14:paraId="7292C064" w14:textId="77777777" w:rsidR="00962D70" w:rsidRDefault="00962D70"/>
    <w:p w14:paraId="02EBAF92" w14:textId="77777777" w:rsidR="00962D70" w:rsidRDefault="00962D70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26BB359A" w14:textId="77777777" w:rsidR="00962D70" w:rsidRDefault="00962D70">
      <w:pPr>
        <w:pStyle w:val="Sumrio1"/>
        <w:tabs>
          <w:tab w:val="left" w:pos="432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noProof/>
        </w:rPr>
        <w:tab/>
        <w:t>Diagrama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_Toc127864141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042C50" w14:textId="77777777" w:rsidR="00962D70" w:rsidRDefault="00962D70">
      <w:pPr>
        <w:pStyle w:val="Sumrio1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  <w:t>Catálogo de 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_Toc127864142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FD7F97" w14:textId="18884E91" w:rsidR="00962D70" w:rsidRDefault="00962D70" w:rsidP="00D2384B">
      <w:pPr>
        <w:pStyle w:val="Sumrio1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 w:rsidR="00754242">
        <w:rPr>
          <w:noProof/>
        </w:rPr>
        <w:t>Consultar aula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_Toc127864143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02576C" w14:textId="2DF116A8" w:rsidR="00962D70" w:rsidRDefault="00962D70" w:rsidP="00CA4EEA">
      <w:pPr>
        <w:pStyle w:val="Sumrio1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 w:rsidR="00D2384B">
        <w:rPr>
          <w:noProof/>
        </w:rPr>
        <w:t>Logar professor</w:t>
      </w:r>
      <w:r>
        <w:rPr>
          <w:noProof/>
        </w:rPr>
        <w:tab/>
      </w:r>
      <w:r w:rsidR="00B934A6">
        <w:rPr>
          <w:noProof/>
        </w:rPr>
        <w:t>5</w:t>
      </w:r>
      <w:r>
        <w:rPr>
          <w:noProof/>
        </w:rPr>
        <w:t xml:space="preserve"> </w:t>
      </w:r>
    </w:p>
    <w:p w14:paraId="18E0B18B" w14:textId="15A7397B" w:rsidR="00962D70" w:rsidRDefault="00F36515">
      <w:pPr>
        <w:pStyle w:val="Sumrio1"/>
        <w:tabs>
          <w:tab w:val="left" w:pos="432"/>
        </w:tabs>
        <w:rPr>
          <w:noProof/>
        </w:rPr>
      </w:pPr>
      <w:r>
        <w:rPr>
          <w:noProof/>
        </w:rPr>
        <w:t>5</w:t>
      </w:r>
      <w:r w:rsidR="00962D70">
        <w:rPr>
          <w:noProof/>
        </w:rPr>
        <w:t>.</w:t>
      </w:r>
      <w:r w:rsidR="00962D70">
        <w:rPr>
          <w:noProof/>
        </w:rPr>
        <w:tab/>
      </w:r>
      <w:r w:rsidR="001B3390">
        <w:rPr>
          <w:noProof/>
        </w:rPr>
        <w:t>Informar data</w:t>
      </w:r>
      <w:r w:rsidR="00962D70">
        <w:rPr>
          <w:noProof/>
        </w:rPr>
        <w:tab/>
      </w:r>
      <w:r w:rsidR="00B934A6">
        <w:rPr>
          <w:noProof/>
        </w:rPr>
        <w:t>6</w:t>
      </w:r>
    </w:p>
    <w:p w14:paraId="7F07EF58" w14:textId="33F6F42C" w:rsidR="00962D70" w:rsidRDefault="00F36515">
      <w:pPr>
        <w:pStyle w:val="Sumrio1"/>
        <w:tabs>
          <w:tab w:val="left" w:pos="432"/>
        </w:tabs>
        <w:rPr>
          <w:noProof/>
        </w:rPr>
      </w:pPr>
      <w:r>
        <w:rPr>
          <w:noProof/>
        </w:rPr>
        <w:t>6</w:t>
      </w:r>
      <w:r w:rsidR="00962D70">
        <w:rPr>
          <w:noProof/>
        </w:rPr>
        <w:t>.</w:t>
      </w:r>
      <w:r w:rsidR="00962D70">
        <w:rPr>
          <w:noProof/>
        </w:rPr>
        <w:tab/>
      </w:r>
      <w:r w:rsidR="00724DC4">
        <w:rPr>
          <w:noProof/>
        </w:rPr>
        <w:t>Agendar aula</w:t>
      </w:r>
      <w:r w:rsidR="00962D70">
        <w:rPr>
          <w:noProof/>
        </w:rPr>
        <w:tab/>
      </w:r>
      <w:r w:rsidR="001B3390">
        <w:rPr>
          <w:noProof/>
        </w:rPr>
        <w:t>6</w:t>
      </w:r>
    </w:p>
    <w:p w14:paraId="6B99EFE3" w14:textId="080FEF53" w:rsidR="00B934A6" w:rsidRDefault="00CA4EEA" w:rsidP="00B934A6">
      <w:pPr>
        <w:pStyle w:val="Sumrio1"/>
        <w:tabs>
          <w:tab w:val="left" w:pos="432"/>
        </w:tabs>
        <w:rPr>
          <w:noProof/>
        </w:rPr>
      </w:pPr>
      <w:r>
        <w:rPr>
          <w:noProof/>
        </w:rPr>
        <w:t>6.</w:t>
      </w:r>
      <w:r>
        <w:rPr>
          <w:noProof/>
        </w:rPr>
        <w:tab/>
      </w:r>
      <w:r w:rsidR="00724DC4">
        <w:rPr>
          <w:noProof/>
        </w:rPr>
        <w:t>cadastrar professor(a)</w:t>
      </w:r>
      <w:r>
        <w:rPr>
          <w:noProof/>
        </w:rPr>
        <w:tab/>
      </w:r>
      <w:r w:rsidR="00276640">
        <w:rPr>
          <w:noProof/>
        </w:rPr>
        <w:t>7</w:t>
      </w:r>
    </w:p>
    <w:p w14:paraId="7D3FDE26" w14:textId="6A4BBDC2" w:rsidR="00B934A6" w:rsidRDefault="00B934A6" w:rsidP="00B934A6">
      <w:pPr>
        <w:pStyle w:val="Sumrio1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>
        <w:rPr>
          <w:noProof/>
        </w:rPr>
        <w:t>MER</w:t>
      </w:r>
      <w:r>
        <w:rPr>
          <w:noProof/>
        </w:rPr>
        <w:tab/>
      </w:r>
      <w:r>
        <w:rPr>
          <w:noProof/>
        </w:rPr>
        <w:t>8</w:t>
      </w:r>
      <w:r>
        <w:rPr>
          <w:noProof/>
        </w:rPr>
        <w:t xml:space="preserve"> </w:t>
      </w:r>
    </w:p>
    <w:p w14:paraId="658D6A9C" w14:textId="77777777" w:rsidR="00B934A6" w:rsidRPr="00B934A6" w:rsidRDefault="00B934A6" w:rsidP="00B934A6"/>
    <w:p w14:paraId="1023CCAB" w14:textId="395C7801" w:rsidR="00B934A6" w:rsidRDefault="00B934A6" w:rsidP="00B934A6"/>
    <w:p w14:paraId="2B748D6A" w14:textId="77777777" w:rsidR="00B934A6" w:rsidRPr="00B934A6" w:rsidRDefault="00B934A6" w:rsidP="00B934A6"/>
    <w:p w14:paraId="18BEEB40" w14:textId="77777777" w:rsidR="00CA4EEA" w:rsidRPr="00CA4EEA" w:rsidRDefault="00CA4EEA" w:rsidP="00CA4EEA"/>
    <w:p w14:paraId="641C923F" w14:textId="37236822" w:rsidR="00CA4EEA" w:rsidRDefault="00CA4EEA" w:rsidP="00CA4EEA"/>
    <w:p w14:paraId="645EB3BF" w14:textId="77777777" w:rsidR="00CA4EEA" w:rsidRPr="00CA4EEA" w:rsidRDefault="00CA4EEA" w:rsidP="00CA4EEA"/>
    <w:p w14:paraId="2DE5F3A8" w14:textId="2DA253DE" w:rsidR="00A70CA3" w:rsidRDefault="00962D70" w:rsidP="0025161A">
      <w:pPr>
        <w:pStyle w:val="Ttulo"/>
      </w:pPr>
      <w:r>
        <w:fldChar w:fldCharType="end"/>
      </w:r>
      <w:r>
        <w:br w:type="page"/>
      </w:r>
      <w:bookmarkStart w:id="0" w:name="_Toc127864141"/>
      <w:r w:rsidR="00A70CA3">
        <w:lastRenderedPageBreak/>
        <w:t xml:space="preserve">            </w:t>
      </w:r>
    </w:p>
    <w:p w14:paraId="69C13285" w14:textId="77777777" w:rsidR="00A70CA3" w:rsidRPr="00A70CA3" w:rsidRDefault="00A70CA3" w:rsidP="00A70CA3"/>
    <w:p w14:paraId="33BC04E3" w14:textId="77777777" w:rsidR="00962D70" w:rsidRDefault="00962D70">
      <w:pPr>
        <w:pStyle w:val="Ttulo1"/>
        <w:ind w:left="1080" w:hanging="360"/>
      </w:pPr>
      <w:r>
        <w:rPr>
          <w:lang w:val="pt-BR"/>
        </w:rPr>
        <w:t>Diagrama de Caso de Uso</w:t>
      </w:r>
      <w:bookmarkEnd w:id="0"/>
    </w:p>
    <w:p w14:paraId="4F1459DF" w14:textId="02B0F89C" w:rsidR="00962D70" w:rsidRDefault="00A02506">
      <w:pPr>
        <w:pStyle w:val="Corpodetexto"/>
      </w:pPr>
      <w:r>
        <w:pict w14:anchorId="245886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70.25pt;height:377.25pt">
            <v:imagedata r:id="rId12" o:title=""/>
          </v:shape>
        </w:pict>
      </w:r>
    </w:p>
    <w:p w14:paraId="5AC89EF2" w14:textId="77777777" w:rsidR="00962D70" w:rsidRDefault="00962D70">
      <w:pPr>
        <w:pStyle w:val="Ttulo1"/>
        <w:ind w:left="1080" w:hanging="360"/>
      </w:pPr>
      <w:bookmarkStart w:id="1" w:name="_Toc127864142"/>
      <w:r>
        <w:rPr>
          <w:lang w:val="pt-BR"/>
        </w:rPr>
        <w:t>Catálogo de Atores</w:t>
      </w:r>
      <w:bookmarkEnd w:id="1"/>
    </w:p>
    <w:tbl>
      <w:tblPr>
        <w:tblW w:w="0" w:type="auto"/>
        <w:tblInd w:w="1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7"/>
        <w:gridCol w:w="4750"/>
      </w:tblGrid>
      <w:tr w:rsidR="00962D70" w14:paraId="3B3DDAA6" w14:textId="77777777">
        <w:tblPrEx>
          <w:tblCellMar>
            <w:top w:w="0" w:type="dxa"/>
            <w:bottom w:w="0" w:type="dxa"/>
          </w:tblCellMar>
        </w:tblPrEx>
        <w:tc>
          <w:tcPr>
            <w:tcW w:w="3687" w:type="dxa"/>
          </w:tcPr>
          <w:p w14:paraId="5D868912" w14:textId="77777777" w:rsidR="00962D70" w:rsidRDefault="00962D70">
            <w:pPr>
              <w:pStyle w:val="Corpodetex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Nome </w:t>
            </w:r>
          </w:p>
        </w:tc>
        <w:tc>
          <w:tcPr>
            <w:tcW w:w="4750" w:type="dxa"/>
          </w:tcPr>
          <w:p w14:paraId="0D456B9B" w14:textId="77777777" w:rsidR="00962D70" w:rsidRDefault="00962D70">
            <w:pPr>
              <w:pStyle w:val="Corpodetexto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962D70" w14:paraId="5E303909" w14:textId="77777777">
        <w:tblPrEx>
          <w:tblCellMar>
            <w:top w:w="0" w:type="dxa"/>
            <w:bottom w:w="0" w:type="dxa"/>
          </w:tblCellMar>
        </w:tblPrEx>
        <w:tc>
          <w:tcPr>
            <w:tcW w:w="3687" w:type="dxa"/>
          </w:tcPr>
          <w:p w14:paraId="4EF9D4C4" w14:textId="1B0AA3EA" w:rsidR="00962D70" w:rsidRDefault="000C6C35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r>
              <w:rPr>
                <w:i/>
                <w:color w:val="0000FF"/>
                <w:lang w:val="pt-BR"/>
              </w:rPr>
              <w:t>Usuário</w:t>
            </w:r>
          </w:p>
        </w:tc>
        <w:tc>
          <w:tcPr>
            <w:tcW w:w="4750" w:type="dxa"/>
          </w:tcPr>
          <w:p w14:paraId="61644176" w14:textId="1EB32ECE" w:rsidR="00962D70" w:rsidRDefault="00731809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r w:rsidRPr="00731809">
              <w:rPr>
                <w:i/>
                <w:color w:val="0000FF"/>
                <w:lang w:val="pt-BR"/>
              </w:rPr>
              <w:t xml:space="preserve">Ator responsável por poder </w:t>
            </w:r>
            <w:r w:rsidR="00DF454D">
              <w:rPr>
                <w:i/>
                <w:color w:val="0000FF"/>
                <w:lang w:val="pt-BR"/>
              </w:rPr>
              <w:t>acessar</w:t>
            </w:r>
            <w:r w:rsidRPr="00731809">
              <w:rPr>
                <w:i/>
                <w:color w:val="0000FF"/>
                <w:lang w:val="pt-BR"/>
              </w:rPr>
              <w:t xml:space="preserve"> no sistema.</w:t>
            </w:r>
          </w:p>
        </w:tc>
      </w:tr>
      <w:tr w:rsidR="00962D70" w14:paraId="2DAB3487" w14:textId="77777777">
        <w:tblPrEx>
          <w:tblCellMar>
            <w:top w:w="0" w:type="dxa"/>
            <w:bottom w:w="0" w:type="dxa"/>
          </w:tblCellMar>
        </w:tblPrEx>
        <w:tc>
          <w:tcPr>
            <w:tcW w:w="3687" w:type="dxa"/>
          </w:tcPr>
          <w:p w14:paraId="7B09010E" w14:textId="77777777" w:rsidR="00962D70" w:rsidRDefault="00962D70">
            <w:pPr>
              <w:pStyle w:val="Corpodetexto"/>
              <w:ind w:left="0"/>
            </w:pPr>
          </w:p>
        </w:tc>
        <w:tc>
          <w:tcPr>
            <w:tcW w:w="4750" w:type="dxa"/>
          </w:tcPr>
          <w:p w14:paraId="237A80C8" w14:textId="77777777" w:rsidR="00962D70" w:rsidRDefault="00962D70">
            <w:pPr>
              <w:pStyle w:val="Corpodetexto"/>
              <w:ind w:left="0"/>
            </w:pPr>
          </w:p>
        </w:tc>
      </w:tr>
      <w:tr w:rsidR="00962D70" w14:paraId="5E68BEF9" w14:textId="77777777">
        <w:tblPrEx>
          <w:tblCellMar>
            <w:top w:w="0" w:type="dxa"/>
            <w:bottom w:w="0" w:type="dxa"/>
          </w:tblCellMar>
        </w:tblPrEx>
        <w:tc>
          <w:tcPr>
            <w:tcW w:w="3687" w:type="dxa"/>
          </w:tcPr>
          <w:p w14:paraId="1C0AD78B" w14:textId="77777777" w:rsidR="00962D70" w:rsidRDefault="00962D70">
            <w:pPr>
              <w:pStyle w:val="Corpodetexto"/>
              <w:ind w:left="0"/>
            </w:pPr>
          </w:p>
        </w:tc>
        <w:tc>
          <w:tcPr>
            <w:tcW w:w="4750" w:type="dxa"/>
          </w:tcPr>
          <w:p w14:paraId="66FBA152" w14:textId="77777777" w:rsidR="00962D70" w:rsidRDefault="00962D70">
            <w:pPr>
              <w:pStyle w:val="Corpodetexto"/>
              <w:ind w:left="0"/>
            </w:pPr>
          </w:p>
        </w:tc>
      </w:tr>
    </w:tbl>
    <w:p w14:paraId="73733DC8" w14:textId="77777777" w:rsidR="00962D70" w:rsidRDefault="00962D70">
      <w:pPr>
        <w:pStyle w:val="Corpodetexto"/>
      </w:pPr>
    </w:p>
    <w:p w14:paraId="27160E01" w14:textId="2CCE0CB8" w:rsidR="00962D70" w:rsidRDefault="0025161A">
      <w:pPr>
        <w:pStyle w:val="Ttulo1"/>
        <w:ind w:left="1080" w:hanging="360"/>
      </w:pPr>
      <w:bookmarkStart w:id="2" w:name="_Toc425054504"/>
      <w:bookmarkStart w:id="3" w:name="_Toc423410238"/>
      <w:r>
        <w:rPr>
          <w:lang w:val="pt-BR"/>
        </w:rPr>
        <w:t>Consultar aula</w:t>
      </w:r>
      <w:r w:rsidR="00962D70">
        <w:t xml:space="preserve"> </w:t>
      </w:r>
    </w:p>
    <w:p w14:paraId="14240905" w14:textId="77777777" w:rsidR="00962D70" w:rsidRDefault="00962D70">
      <w:pPr>
        <w:pStyle w:val="Ttulo2"/>
        <w:ind w:firstLine="414"/>
      </w:pPr>
      <w:bookmarkStart w:id="4" w:name="_Toc127864144"/>
      <w:r>
        <w:rPr>
          <w:lang w:val="pt-BR"/>
        </w:rPr>
        <w:t>Breve Descrição</w:t>
      </w:r>
      <w:bookmarkEnd w:id="2"/>
      <w:bookmarkEnd w:id="3"/>
      <w:bookmarkEnd w:id="4"/>
    </w:p>
    <w:p w14:paraId="457AB153" w14:textId="3A4D499B" w:rsidR="00962D70" w:rsidRDefault="00962D70">
      <w:pPr>
        <w:pStyle w:val="InfoBlue"/>
      </w:pPr>
      <w:r>
        <w:t>[</w:t>
      </w:r>
      <w:r w:rsidR="0025161A" w:rsidRPr="0025161A">
        <w:t xml:space="preserve">Caso de uso responsável por consultar a aula </w:t>
      </w:r>
      <w:proofErr w:type="gramStart"/>
      <w:r w:rsidR="0025161A" w:rsidRPr="0025161A">
        <w:t>agendada.</w:t>
      </w:r>
      <w:r>
        <w:t>.</w:t>
      </w:r>
      <w:proofErr w:type="gramEnd"/>
      <w:r>
        <w:t>]</w:t>
      </w:r>
    </w:p>
    <w:p w14:paraId="0EF192F3" w14:textId="77777777" w:rsidR="00962D70" w:rsidRDefault="00962D70">
      <w:pPr>
        <w:pStyle w:val="Ttulo2"/>
        <w:widowControl/>
        <w:ind w:firstLine="414"/>
        <w:rPr>
          <w:lang w:val="fr-FR"/>
        </w:rPr>
      </w:pPr>
      <w:bookmarkStart w:id="5" w:name="_Toc425054506"/>
      <w:bookmarkStart w:id="6" w:name="_Toc423410240"/>
      <w:bookmarkStart w:id="7" w:name="_Toc127864146"/>
      <w:r>
        <w:rPr>
          <w:lang w:val="pt-BR"/>
        </w:rPr>
        <w:lastRenderedPageBreak/>
        <w:t>Fluxo Básico</w:t>
      </w:r>
      <w:bookmarkEnd w:id="5"/>
      <w:bookmarkEnd w:id="6"/>
      <w:bookmarkEnd w:id="7"/>
      <w:r>
        <w:rPr>
          <w:lang w:val="fr-FR"/>
        </w:rPr>
        <w:t xml:space="preserve"> </w:t>
      </w:r>
    </w:p>
    <w:p w14:paraId="6D162265" w14:textId="77777777" w:rsidR="0025161A" w:rsidRDefault="00962D70" w:rsidP="0025161A">
      <w:pPr>
        <w:pStyle w:val="InfoBlue"/>
      </w:pPr>
      <w:r>
        <w:t>[</w:t>
      </w:r>
      <w:r w:rsidR="0025161A">
        <w:t xml:space="preserve">1. Sistema mostra um calendário para que você possa colocar a data, </w:t>
      </w:r>
      <w:proofErr w:type="gramStart"/>
      <w:r w:rsidR="0025161A">
        <w:t>turno.[</w:t>
      </w:r>
      <w:proofErr w:type="gramEnd"/>
      <w:r w:rsidR="0025161A">
        <w:t>A1]</w:t>
      </w:r>
    </w:p>
    <w:p w14:paraId="05325B7B" w14:textId="3DCE4388" w:rsidR="0025161A" w:rsidRPr="0025161A" w:rsidRDefault="0025161A" w:rsidP="0025161A">
      <w:pPr>
        <w:pStyle w:val="InfoBlue"/>
        <w:rPr>
          <w:u w:val="single"/>
        </w:rPr>
      </w:pPr>
      <w:r>
        <w:t>2. Sistema mostra um botão para poder consultar a aula</w:t>
      </w:r>
      <w:r>
        <w:t>.</w:t>
      </w:r>
    </w:p>
    <w:p w14:paraId="77EC289D" w14:textId="77777777" w:rsidR="0025161A" w:rsidRDefault="0025161A" w:rsidP="0025161A">
      <w:pPr>
        <w:pStyle w:val="InfoBlue"/>
      </w:pPr>
      <w:r>
        <w:t>3. Sistema mostra os dados que foram coletados naquela data.</w:t>
      </w:r>
    </w:p>
    <w:p w14:paraId="48A54A35" w14:textId="39DF124F" w:rsidR="00962D70" w:rsidRDefault="0025161A" w:rsidP="0025161A">
      <w:pPr>
        <w:pStyle w:val="InfoBlue"/>
      </w:pPr>
      <w:r>
        <w:t>4. Fim do fluxo básico;</w:t>
      </w:r>
      <w:r w:rsidR="00962D70">
        <w:t xml:space="preserve">] </w:t>
      </w:r>
    </w:p>
    <w:p w14:paraId="081CB39E" w14:textId="77777777" w:rsidR="00962D70" w:rsidRDefault="00962D70">
      <w:pPr>
        <w:pStyle w:val="Ttulo2"/>
        <w:widowControl/>
        <w:ind w:firstLine="414"/>
        <w:rPr>
          <w:lang w:val="fr-FR"/>
        </w:rPr>
      </w:pPr>
      <w:bookmarkStart w:id="8" w:name="_Toc425054507"/>
      <w:bookmarkStart w:id="9" w:name="_Toc423410241"/>
      <w:bookmarkStart w:id="10" w:name="_Toc127864147"/>
      <w:r>
        <w:rPr>
          <w:lang w:val="pt-BR"/>
        </w:rPr>
        <w:t>Fluxos Alternativos</w:t>
      </w:r>
      <w:bookmarkEnd w:id="8"/>
      <w:bookmarkEnd w:id="9"/>
      <w:bookmarkEnd w:id="10"/>
    </w:p>
    <w:p w14:paraId="50235823" w14:textId="77777777" w:rsidR="00962D70" w:rsidRDefault="00962D70">
      <w:pPr>
        <w:pStyle w:val="Ttulo3"/>
        <w:widowControl/>
        <w:ind w:firstLine="1418"/>
        <w:rPr>
          <w:lang w:val="fr-FR"/>
        </w:rPr>
      </w:pPr>
      <w:bookmarkStart w:id="11" w:name="_Toc425054508"/>
      <w:bookmarkStart w:id="12" w:name="_Toc423410242"/>
      <w:bookmarkStart w:id="13" w:name="_Toc127864148"/>
      <w:r>
        <w:rPr>
          <w:lang w:val="pt-BR"/>
        </w:rPr>
        <w:t>4.2.1. &lt; Primeiro Fluxo Alternativo &gt;</w:t>
      </w:r>
      <w:bookmarkEnd w:id="11"/>
      <w:bookmarkEnd w:id="12"/>
      <w:bookmarkEnd w:id="13"/>
    </w:p>
    <w:p w14:paraId="1D7A7EB1" w14:textId="77777777" w:rsidR="0025161A" w:rsidRDefault="00962D70" w:rsidP="0025161A">
      <w:pPr>
        <w:pStyle w:val="InfoBlue"/>
      </w:pPr>
      <w:r>
        <w:t>[</w:t>
      </w:r>
      <w:r w:rsidR="0025161A">
        <w:t>[A1</w:t>
      </w:r>
      <w:proofErr w:type="gramStart"/>
      <w:r w:rsidR="0025161A">
        <w:t>] Não</w:t>
      </w:r>
      <w:proofErr w:type="gramEnd"/>
      <w:r w:rsidR="0025161A">
        <w:t xml:space="preserve"> tem nenhuma aula agendada nessa data</w:t>
      </w:r>
    </w:p>
    <w:p w14:paraId="7F5B0997" w14:textId="77777777" w:rsidR="0025161A" w:rsidRDefault="0025161A" w:rsidP="0025161A">
      <w:pPr>
        <w:pStyle w:val="InfoBlue"/>
      </w:pPr>
      <w:r>
        <w:t>1. Sistema mostra a mensagem "nenhuma aula agendada!".</w:t>
      </w:r>
    </w:p>
    <w:p w14:paraId="481970F4" w14:textId="006D919A" w:rsidR="00962D70" w:rsidRPr="0025161A" w:rsidRDefault="0025161A" w:rsidP="0025161A">
      <w:pPr>
        <w:pStyle w:val="InfoBlue"/>
        <w:rPr>
          <w:u w:val="single"/>
          <w:lang w:val="fr-FR"/>
        </w:rPr>
      </w:pPr>
      <w:r>
        <w:t>2. Fluxo alternativo retorna ao fluxo básico 1;</w:t>
      </w:r>
      <w:r w:rsidR="00962D70">
        <w:t>]</w:t>
      </w:r>
    </w:p>
    <w:p w14:paraId="130F2712" w14:textId="77777777" w:rsidR="00962D70" w:rsidRDefault="00A70CA3" w:rsidP="00A70CA3">
      <w:pPr>
        <w:pStyle w:val="Ttulo1"/>
        <w:widowControl/>
        <w:numPr>
          <w:ilvl w:val="1"/>
          <w:numId w:val="1"/>
        </w:numPr>
        <w:ind w:left="1080" w:hanging="360"/>
        <w:rPr>
          <w:sz w:val="24"/>
        </w:rPr>
      </w:pPr>
      <w:bookmarkStart w:id="14" w:name="_Toc425054512"/>
      <w:bookmarkStart w:id="15" w:name="_Toc423410253"/>
      <w:bookmarkStart w:id="16" w:name="_Toc127864151"/>
      <w:r>
        <w:rPr>
          <w:sz w:val="24"/>
          <w:lang w:val="pt-BR"/>
        </w:rPr>
        <w:t xml:space="preserve">. </w:t>
      </w:r>
      <w:r w:rsidR="00962D70">
        <w:rPr>
          <w:sz w:val="24"/>
          <w:lang w:val="pt-BR"/>
        </w:rPr>
        <w:t>Pré-condições</w:t>
      </w:r>
      <w:bookmarkEnd w:id="14"/>
      <w:bookmarkEnd w:id="15"/>
      <w:bookmarkEnd w:id="16"/>
    </w:p>
    <w:p w14:paraId="475A9CA1" w14:textId="3FD103BF" w:rsidR="00962D70" w:rsidRDefault="00962D70">
      <w:pPr>
        <w:pStyle w:val="InfoBlue"/>
      </w:pPr>
      <w:r>
        <w:t>[</w:t>
      </w:r>
      <w:r w:rsidR="0025161A" w:rsidRPr="0025161A">
        <w:t>Ter uma aula agendada;</w:t>
      </w:r>
      <w:r>
        <w:t>]</w:t>
      </w:r>
    </w:p>
    <w:p w14:paraId="7A37A414" w14:textId="77777777" w:rsidR="00962D70" w:rsidRDefault="00962D70" w:rsidP="00A70CA3">
      <w:pPr>
        <w:pStyle w:val="Ttulo1"/>
        <w:widowControl/>
        <w:numPr>
          <w:ilvl w:val="1"/>
          <w:numId w:val="26"/>
        </w:numPr>
        <w:ind w:left="1276" w:hanging="567"/>
        <w:rPr>
          <w:sz w:val="24"/>
        </w:rPr>
      </w:pPr>
      <w:bookmarkStart w:id="17" w:name="_Toc425054514"/>
      <w:bookmarkStart w:id="18" w:name="_Toc423410255"/>
      <w:bookmarkStart w:id="19" w:name="_Toc127864152"/>
      <w:r>
        <w:rPr>
          <w:sz w:val="24"/>
          <w:lang w:val="pt-BR"/>
        </w:rPr>
        <w:t>Pós-condições</w:t>
      </w:r>
      <w:bookmarkEnd w:id="17"/>
      <w:bookmarkEnd w:id="18"/>
      <w:bookmarkEnd w:id="19"/>
    </w:p>
    <w:p w14:paraId="439E7A11" w14:textId="14ADE4F2" w:rsidR="00962D70" w:rsidRDefault="00962D70">
      <w:pPr>
        <w:pStyle w:val="InfoBlue"/>
      </w:pPr>
      <w:r>
        <w:t>[</w:t>
      </w:r>
      <w:proofErr w:type="spellStart"/>
      <w:r w:rsidR="0025161A" w:rsidRPr="0025161A">
        <w:t>Poder</w:t>
      </w:r>
      <w:proofErr w:type="spellEnd"/>
      <w:r w:rsidR="0025161A" w:rsidRPr="0025161A">
        <w:t xml:space="preserve"> consultar uma aula;</w:t>
      </w:r>
      <w:r>
        <w:t>]</w:t>
      </w:r>
    </w:p>
    <w:p w14:paraId="6E34E04B" w14:textId="7D8D88EA" w:rsidR="0025161A" w:rsidRDefault="0025161A" w:rsidP="0025161A">
      <w:pPr>
        <w:pStyle w:val="Corpodetexto"/>
        <w:rPr>
          <w:lang w:val="pt-BR"/>
        </w:rPr>
      </w:pPr>
    </w:p>
    <w:p w14:paraId="39CA79F6" w14:textId="27B59D13" w:rsidR="0025161A" w:rsidRDefault="0025161A" w:rsidP="0025161A">
      <w:pPr>
        <w:pStyle w:val="Corpodetexto"/>
        <w:rPr>
          <w:lang w:val="pt-BR"/>
        </w:rPr>
      </w:pPr>
    </w:p>
    <w:p w14:paraId="4AF5935B" w14:textId="29786E2E" w:rsidR="0025161A" w:rsidRDefault="0025161A" w:rsidP="0025161A">
      <w:pPr>
        <w:pStyle w:val="Ttulo1"/>
        <w:ind w:left="1080" w:hanging="360"/>
      </w:pPr>
      <w:proofErr w:type="spellStart"/>
      <w:r>
        <w:rPr>
          <w:lang w:val="pt-BR"/>
        </w:rPr>
        <w:t>Logar</w:t>
      </w:r>
      <w:proofErr w:type="spellEnd"/>
      <w:r>
        <w:rPr>
          <w:lang w:val="pt-BR"/>
        </w:rPr>
        <w:t xml:space="preserve"> professor</w:t>
      </w:r>
    </w:p>
    <w:p w14:paraId="4A22EB04" w14:textId="77777777" w:rsidR="0025161A" w:rsidRDefault="0025161A" w:rsidP="0025161A">
      <w:pPr>
        <w:pStyle w:val="Ttulo2"/>
        <w:ind w:firstLine="414"/>
      </w:pPr>
      <w:r>
        <w:rPr>
          <w:lang w:val="pt-BR"/>
        </w:rPr>
        <w:t>Breve Descrição</w:t>
      </w:r>
    </w:p>
    <w:p w14:paraId="389ED3F1" w14:textId="201E471F" w:rsidR="0025161A" w:rsidRDefault="0025161A" w:rsidP="0025161A">
      <w:pPr>
        <w:pStyle w:val="InfoBlue"/>
      </w:pPr>
      <w:r>
        <w:t>[</w:t>
      </w:r>
      <w:r w:rsidR="00FB7475" w:rsidRPr="00FB7475">
        <w:t xml:space="preserve">Caso de uso responsável por coletar os dados do professor para ele entrar no </w:t>
      </w:r>
      <w:proofErr w:type="gramStart"/>
      <w:r w:rsidR="00FB7475" w:rsidRPr="00FB7475">
        <w:t>sistema.</w:t>
      </w:r>
      <w:r>
        <w:t>.</w:t>
      </w:r>
      <w:proofErr w:type="gramEnd"/>
      <w:r>
        <w:t>]</w:t>
      </w:r>
    </w:p>
    <w:p w14:paraId="40359613" w14:textId="77777777" w:rsidR="0025161A" w:rsidRDefault="0025161A" w:rsidP="0025161A">
      <w:pPr>
        <w:pStyle w:val="Ttulo2"/>
        <w:widowControl/>
        <w:ind w:firstLine="414"/>
        <w:rPr>
          <w:lang w:val="fr-FR"/>
        </w:rPr>
      </w:pPr>
      <w:r>
        <w:rPr>
          <w:lang w:val="pt-BR"/>
        </w:rPr>
        <w:t>Fluxo Básico</w:t>
      </w:r>
      <w:r>
        <w:rPr>
          <w:lang w:val="fr-FR"/>
        </w:rPr>
        <w:t xml:space="preserve"> </w:t>
      </w:r>
    </w:p>
    <w:p w14:paraId="28F5B4D8" w14:textId="2D534DE8" w:rsidR="00FB7475" w:rsidRDefault="0025161A" w:rsidP="00FB7475">
      <w:pPr>
        <w:pStyle w:val="InfoBlue"/>
      </w:pPr>
      <w:r>
        <w:t>[</w:t>
      </w:r>
      <w:r w:rsidR="00FB7475">
        <w:t>1. Professor(a) informa os dados neces</w:t>
      </w:r>
      <w:r w:rsidR="00FB7475">
        <w:t>s</w:t>
      </w:r>
      <w:r w:rsidR="00FB7475">
        <w:t xml:space="preserve">ários para </w:t>
      </w:r>
      <w:proofErr w:type="spellStart"/>
      <w:r w:rsidR="00FB7475">
        <w:t>logar</w:t>
      </w:r>
      <w:proofErr w:type="spellEnd"/>
      <w:r w:rsidR="00FB7475">
        <w:t xml:space="preserve"> no sistema (</w:t>
      </w:r>
      <w:r w:rsidR="00A24DB8">
        <w:t>e-mail</w:t>
      </w:r>
      <w:r w:rsidR="00FB7475">
        <w:t>, senha</w:t>
      </w:r>
      <w:proofErr w:type="gramStart"/>
      <w:r w:rsidR="00FB7475">
        <w:t>).[</w:t>
      </w:r>
      <w:proofErr w:type="gramEnd"/>
      <w:r w:rsidR="00FB7475">
        <w:t>A1]</w:t>
      </w:r>
    </w:p>
    <w:p w14:paraId="75278A06" w14:textId="77777777" w:rsidR="00FB7475" w:rsidRDefault="00FB7475" w:rsidP="00FB7475">
      <w:pPr>
        <w:pStyle w:val="InfoBlue"/>
      </w:pPr>
      <w:r>
        <w:t>2. Sistema informa uma mensagem que o professor foi cadastrado.</w:t>
      </w:r>
    </w:p>
    <w:p w14:paraId="1D977862" w14:textId="1F28ACBB" w:rsidR="0025161A" w:rsidRDefault="00FB7475" w:rsidP="00FB7475">
      <w:pPr>
        <w:pStyle w:val="InfoBlue"/>
      </w:pPr>
      <w:r>
        <w:t>3. Fim do fluxo básico</w:t>
      </w:r>
      <w:r>
        <w:t>;</w:t>
      </w:r>
      <w:r w:rsidR="0025161A">
        <w:t xml:space="preserve">] </w:t>
      </w:r>
    </w:p>
    <w:p w14:paraId="56F204F7" w14:textId="77777777" w:rsidR="0025161A" w:rsidRDefault="0025161A" w:rsidP="0025161A">
      <w:pPr>
        <w:pStyle w:val="Ttulo2"/>
        <w:widowControl/>
        <w:ind w:firstLine="414"/>
        <w:rPr>
          <w:lang w:val="fr-FR"/>
        </w:rPr>
      </w:pPr>
      <w:r>
        <w:rPr>
          <w:lang w:val="pt-BR"/>
        </w:rPr>
        <w:t>Fluxos Alternativos</w:t>
      </w:r>
    </w:p>
    <w:p w14:paraId="1DB56EDE" w14:textId="77777777" w:rsidR="0025161A" w:rsidRDefault="0025161A" w:rsidP="0025161A">
      <w:pPr>
        <w:pStyle w:val="Ttulo3"/>
        <w:widowControl/>
        <w:ind w:firstLine="1418"/>
        <w:rPr>
          <w:lang w:val="fr-FR"/>
        </w:rPr>
      </w:pPr>
      <w:r>
        <w:rPr>
          <w:lang w:val="pt-BR"/>
        </w:rPr>
        <w:t>4.2.1. &lt; Primeiro Fluxo Alternativo &gt;</w:t>
      </w:r>
    </w:p>
    <w:p w14:paraId="37CEBE1A" w14:textId="77777777" w:rsidR="00FB7475" w:rsidRDefault="0025161A" w:rsidP="00FB7475">
      <w:pPr>
        <w:pStyle w:val="InfoBlue"/>
      </w:pPr>
      <w:r>
        <w:t>[</w:t>
      </w:r>
      <w:r w:rsidR="00FB7475">
        <w:t>[A1]: Login informado não existe:</w:t>
      </w:r>
    </w:p>
    <w:p w14:paraId="115FAACD" w14:textId="77777777" w:rsidR="00FB7475" w:rsidRDefault="00FB7475" w:rsidP="00FB7475">
      <w:pPr>
        <w:pStyle w:val="InfoBlue"/>
      </w:pPr>
      <w:r>
        <w:t>1. Sistema emite uma mensagem informando que o login informado não existe.</w:t>
      </w:r>
    </w:p>
    <w:p w14:paraId="2F5662BC" w14:textId="1E2830DF" w:rsidR="0025161A" w:rsidRPr="00FB7475" w:rsidRDefault="00FB7475" w:rsidP="00FB7475">
      <w:pPr>
        <w:pStyle w:val="InfoBlue"/>
      </w:pPr>
      <w:r>
        <w:t>2. Fluxo alternativo volta ao fluxo básico 1;</w:t>
      </w:r>
      <w:r w:rsidR="0025161A">
        <w:t>]</w:t>
      </w:r>
    </w:p>
    <w:p w14:paraId="2016962C" w14:textId="77777777" w:rsidR="0025161A" w:rsidRDefault="0025161A" w:rsidP="0025161A">
      <w:pPr>
        <w:pStyle w:val="Ttulo1"/>
        <w:widowControl/>
        <w:numPr>
          <w:ilvl w:val="1"/>
          <w:numId w:val="1"/>
        </w:numPr>
        <w:ind w:left="1080" w:hanging="360"/>
        <w:rPr>
          <w:sz w:val="24"/>
        </w:rPr>
      </w:pPr>
      <w:r>
        <w:rPr>
          <w:sz w:val="24"/>
          <w:lang w:val="pt-BR"/>
        </w:rPr>
        <w:t>. Pré-condições</w:t>
      </w:r>
    </w:p>
    <w:p w14:paraId="1D8BE197" w14:textId="6B552D6D" w:rsidR="0025161A" w:rsidRDefault="0025161A" w:rsidP="0025161A">
      <w:pPr>
        <w:pStyle w:val="InfoBlue"/>
      </w:pPr>
      <w:r>
        <w:t>[</w:t>
      </w:r>
      <w:r w:rsidR="00FB7475" w:rsidRPr="00FB7475">
        <w:t>Ter feito o cadastro do professor(a);</w:t>
      </w:r>
      <w:r>
        <w:t>]</w:t>
      </w:r>
    </w:p>
    <w:p w14:paraId="1A5A1BE6" w14:textId="77777777" w:rsidR="0025161A" w:rsidRDefault="0025161A" w:rsidP="0025161A">
      <w:pPr>
        <w:pStyle w:val="Ttulo1"/>
        <w:widowControl/>
        <w:numPr>
          <w:ilvl w:val="1"/>
          <w:numId w:val="26"/>
        </w:numPr>
        <w:ind w:left="1276" w:hanging="567"/>
        <w:rPr>
          <w:sz w:val="24"/>
        </w:rPr>
      </w:pPr>
      <w:r>
        <w:rPr>
          <w:sz w:val="24"/>
          <w:lang w:val="pt-BR"/>
        </w:rPr>
        <w:t>Pós-condições</w:t>
      </w:r>
    </w:p>
    <w:p w14:paraId="0DED0952" w14:textId="02F97122" w:rsidR="0025161A" w:rsidRDefault="0025161A" w:rsidP="0025161A">
      <w:pPr>
        <w:pStyle w:val="InfoBlue"/>
      </w:pPr>
      <w:r>
        <w:t>[</w:t>
      </w:r>
      <w:r w:rsidR="00FB7475" w:rsidRPr="00FB7475">
        <w:t>Entrar no sistema;</w:t>
      </w:r>
      <w:r>
        <w:t>]</w:t>
      </w:r>
    </w:p>
    <w:p w14:paraId="3675CECA" w14:textId="608AE005" w:rsidR="00FB7475" w:rsidRDefault="00FB7475" w:rsidP="00FB7475">
      <w:pPr>
        <w:pStyle w:val="Corpodetexto"/>
        <w:rPr>
          <w:lang w:val="pt-BR"/>
        </w:rPr>
      </w:pPr>
    </w:p>
    <w:p w14:paraId="4AC0F8FB" w14:textId="681C94DD" w:rsidR="00FB7475" w:rsidRDefault="00FB7475" w:rsidP="00FB7475">
      <w:pPr>
        <w:pStyle w:val="Corpodetexto"/>
        <w:rPr>
          <w:lang w:val="pt-BR"/>
        </w:rPr>
      </w:pPr>
    </w:p>
    <w:p w14:paraId="2B87E0C4" w14:textId="77777777" w:rsidR="00FB7475" w:rsidRPr="00FB7475" w:rsidRDefault="00FB7475" w:rsidP="00FB7475">
      <w:pPr>
        <w:pStyle w:val="Corpodetexto"/>
        <w:rPr>
          <w:lang w:val="pt-BR"/>
        </w:rPr>
      </w:pPr>
    </w:p>
    <w:p w14:paraId="7D57990C" w14:textId="77777777" w:rsidR="0025161A" w:rsidRPr="0025161A" w:rsidRDefault="0025161A" w:rsidP="0025161A">
      <w:pPr>
        <w:pStyle w:val="Corpodetexto"/>
        <w:rPr>
          <w:lang w:val="pt-BR"/>
        </w:rPr>
      </w:pPr>
    </w:p>
    <w:p w14:paraId="31BDC01C" w14:textId="46C99FC6" w:rsidR="00962D70" w:rsidRDefault="00962D70">
      <w:pPr>
        <w:pStyle w:val="InfoBlue"/>
      </w:pPr>
    </w:p>
    <w:p w14:paraId="5A13F357" w14:textId="605985E4" w:rsidR="00FB7475" w:rsidRDefault="00FB7475" w:rsidP="00FB7475">
      <w:pPr>
        <w:pStyle w:val="Ttulo1"/>
        <w:ind w:left="1080" w:hanging="360"/>
      </w:pPr>
      <w:r>
        <w:rPr>
          <w:lang w:val="pt-BR"/>
        </w:rPr>
        <w:t>Informar data</w:t>
      </w:r>
    </w:p>
    <w:p w14:paraId="4A6B2E7E" w14:textId="77777777" w:rsidR="00FB7475" w:rsidRDefault="00FB7475" w:rsidP="00FB7475">
      <w:pPr>
        <w:pStyle w:val="Ttulo2"/>
        <w:ind w:firstLine="414"/>
      </w:pPr>
      <w:r>
        <w:rPr>
          <w:lang w:val="pt-BR"/>
        </w:rPr>
        <w:t>Breve Descrição</w:t>
      </w:r>
    </w:p>
    <w:p w14:paraId="0CE3621B" w14:textId="6A65FDA1" w:rsidR="00FB7475" w:rsidRDefault="00FB7475" w:rsidP="00FB7475">
      <w:pPr>
        <w:pStyle w:val="InfoBlue"/>
      </w:pPr>
      <w:r>
        <w:t>[</w:t>
      </w:r>
      <w:r w:rsidRPr="00FB7475">
        <w:t>Caso de uso responsável por guardar qual data o professor vai dar aula.</w:t>
      </w:r>
      <w:r>
        <w:t>]</w:t>
      </w:r>
    </w:p>
    <w:p w14:paraId="0A37607B" w14:textId="77777777" w:rsidR="00FB7475" w:rsidRDefault="00FB7475" w:rsidP="00FB7475">
      <w:pPr>
        <w:pStyle w:val="Ttulo2"/>
        <w:widowControl/>
        <w:ind w:firstLine="414"/>
        <w:rPr>
          <w:lang w:val="fr-FR"/>
        </w:rPr>
      </w:pPr>
      <w:r>
        <w:rPr>
          <w:lang w:val="pt-BR"/>
        </w:rPr>
        <w:t>Fluxo Básico</w:t>
      </w:r>
      <w:r>
        <w:rPr>
          <w:lang w:val="fr-FR"/>
        </w:rPr>
        <w:t xml:space="preserve"> </w:t>
      </w:r>
    </w:p>
    <w:p w14:paraId="317E595B" w14:textId="485B5911" w:rsidR="00FB7475" w:rsidRDefault="00FB7475" w:rsidP="00FB7475">
      <w:pPr>
        <w:pStyle w:val="InfoBlue"/>
      </w:pPr>
      <w:r>
        <w:t>[1. Professor(a) informa a data que vai dar aula (</w:t>
      </w:r>
      <w:r>
        <w:t>mês</w:t>
      </w:r>
      <w:r>
        <w:t>, ano</w:t>
      </w:r>
      <w:r w:rsidR="00A24DB8">
        <w:t>). [</w:t>
      </w:r>
      <w:r>
        <w:t>A1]</w:t>
      </w:r>
    </w:p>
    <w:p w14:paraId="5736C83B" w14:textId="77777777" w:rsidR="00FB7475" w:rsidRDefault="00FB7475" w:rsidP="00FB7475">
      <w:pPr>
        <w:pStyle w:val="InfoBlue"/>
      </w:pPr>
      <w:r>
        <w:t>2. Sistema emite uma mensagem informando que o a data esta salva.</w:t>
      </w:r>
    </w:p>
    <w:p w14:paraId="5E6155B8" w14:textId="6BAC66E8" w:rsidR="00FB7475" w:rsidRDefault="00FB7475" w:rsidP="00FB7475">
      <w:pPr>
        <w:pStyle w:val="InfoBlue"/>
      </w:pPr>
      <w:r>
        <w:t xml:space="preserve">3. Fim do fluxo básico.] </w:t>
      </w:r>
    </w:p>
    <w:p w14:paraId="5722509B" w14:textId="77777777" w:rsidR="00FB7475" w:rsidRDefault="00FB7475" w:rsidP="00FB7475">
      <w:pPr>
        <w:pStyle w:val="Ttulo2"/>
        <w:widowControl/>
        <w:ind w:firstLine="414"/>
        <w:rPr>
          <w:lang w:val="fr-FR"/>
        </w:rPr>
      </w:pPr>
      <w:r>
        <w:rPr>
          <w:lang w:val="pt-BR"/>
        </w:rPr>
        <w:t>Fluxos Alternativos</w:t>
      </w:r>
    </w:p>
    <w:p w14:paraId="5A7B1F33" w14:textId="77777777" w:rsidR="00FB7475" w:rsidRDefault="00FB7475" w:rsidP="00FB7475">
      <w:pPr>
        <w:pStyle w:val="Ttulo3"/>
        <w:widowControl/>
        <w:ind w:firstLine="1418"/>
        <w:rPr>
          <w:lang w:val="fr-FR"/>
        </w:rPr>
      </w:pPr>
      <w:r>
        <w:rPr>
          <w:lang w:val="pt-BR"/>
        </w:rPr>
        <w:t>4.2.1. &lt; Primeiro Fluxo Alternativo &gt;</w:t>
      </w:r>
    </w:p>
    <w:p w14:paraId="7DBC35EE" w14:textId="77777777" w:rsidR="00FB7475" w:rsidRDefault="00FB7475" w:rsidP="00FB7475">
      <w:pPr>
        <w:pStyle w:val="InfoBlue"/>
      </w:pPr>
      <w:r>
        <w:t>[[A1] Dados preenchidos incorretos:</w:t>
      </w:r>
    </w:p>
    <w:p w14:paraId="386DF87B" w14:textId="77777777" w:rsidR="00FB7475" w:rsidRDefault="00FB7475" w:rsidP="00FB7475">
      <w:pPr>
        <w:pStyle w:val="InfoBlue"/>
      </w:pPr>
      <w:r>
        <w:t>1. Professor não informou o dia ou o mês que ele dará aula.</w:t>
      </w:r>
    </w:p>
    <w:p w14:paraId="6DE24B64" w14:textId="2619229B" w:rsidR="00FB7475" w:rsidRDefault="00FB7475" w:rsidP="00FB7475">
      <w:pPr>
        <w:pStyle w:val="InfoBlue"/>
      </w:pPr>
      <w:r>
        <w:t>2. Sistema emite uma mensagem informando que a data.</w:t>
      </w:r>
    </w:p>
    <w:p w14:paraId="0877F2F7" w14:textId="1D732AD3" w:rsidR="00FB7475" w:rsidRPr="00FB7475" w:rsidRDefault="00FB7475" w:rsidP="00FB7475">
      <w:pPr>
        <w:pStyle w:val="InfoBlue"/>
      </w:pPr>
      <w:r>
        <w:t>3. Fim alternativo volta para o fluxo básico 1;]</w:t>
      </w:r>
    </w:p>
    <w:p w14:paraId="7CB0955D" w14:textId="77777777" w:rsidR="00FB7475" w:rsidRDefault="00FB7475" w:rsidP="00FB7475">
      <w:pPr>
        <w:pStyle w:val="Ttulo1"/>
        <w:widowControl/>
        <w:numPr>
          <w:ilvl w:val="1"/>
          <w:numId w:val="1"/>
        </w:numPr>
        <w:ind w:left="1080" w:hanging="360"/>
        <w:rPr>
          <w:sz w:val="24"/>
        </w:rPr>
      </w:pPr>
      <w:r>
        <w:rPr>
          <w:sz w:val="24"/>
          <w:lang w:val="pt-BR"/>
        </w:rPr>
        <w:t>. Pré-condições</w:t>
      </w:r>
    </w:p>
    <w:p w14:paraId="1D5F145D" w14:textId="072F1151" w:rsidR="00FB7475" w:rsidRDefault="00FB7475" w:rsidP="00FB7475">
      <w:pPr>
        <w:pStyle w:val="InfoBlue"/>
      </w:pPr>
      <w:r>
        <w:t>[</w:t>
      </w:r>
      <w:r w:rsidRPr="00FB7475">
        <w:t>Ter uma conta no sistema;</w:t>
      </w:r>
      <w:r>
        <w:t>]</w:t>
      </w:r>
    </w:p>
    <w:p w14:paraId="639CE5C3" w14:textId="77777777" w:rsidR="00FB7475" w:rsidRDefault="00FB7475" w:rsidP="00FB7475">
      <w:pPr>
        <w:pStyle w:val="Ttulo1"/>
        <w:widowControl/>
        <w:numPr>
          <w:ilvl w:val="1"/>
          <w:numId w:val="26"/>
        </w:numPr>
        <w:ind w:left="1276" w:hanging="567"/>
        <w:rPr>
          <w:sz w:val="24"/>
        </w:rPr>
      </w:pPr>
      <w:r>
        <w:rPr>
          <w:sz w:val="24"/>
          <w:lang w:val="pt-BR"/>
        </w:rPr>
        <w:t>Pós-condições</w:t>
      </w:r>
    </w:p>
    <w:p w14:paraId="1527499A" w14:textId="7032FDB9" w:rsidR="00FB7475" w:rsidRPr="00FB7475" w:rsidRDefault="00FB7475" w:rsidP="00FB7475">
      <w:pPr>
        <w:pStyle w:val="InfoBlue"/>
        <w:rPr>
          <w:u w:val="single"/>
        </w:rPr>
      </w:pPr>
      <w:r>
        <w:t>[</w:t>
      </w:r>
      <w:r w:rsidRPr="00FB7475">
        <w:t>Ter o dia e o mês gravado em que vai dar aula;</w:t>
      </w:r>
      <w:r>
        <w:t>]</w:t>
      </w:r>
    </w:p>
    <w:p w14:paraId="1F3F51AB" w14:textId="77777777" w:rsidR="00FB7475" w:rsidRDefault="00FB7475" w:rsidP="00FB7475">
      <w:pPr>
        <w:pStyle w:val="Corpodetexto"/>
        <w:rPr>
          <w:lang w:val="pt-BR"/>
        </w:rPr>
      </w:pPr>
    </w:p>
    <w:p w14:paraId="5B2CD3DA" w14:textId="77777777" w:rsidR="00FB7475" w:rsidRDefault="00FB7475" w:rsidP="00FB7475">
      <w:pPr>
        <w:pStyle w:val="Corpodetexto"/>
        <w:rPr>
          <w:lang w:val="pt-BR"/>
        </w:rPr>
      </w:pPr>
    </w:p>
    <w:p w14:paraId="61C83E04" w14:textId="4B7DC99C" w:rsidR="00FB7475" w:rsidRDefault="00FB7475" w:rsidP="00FB7475">
      <w:pPr>
        <w:pStyle w:val="Ttulo1"/>
        <w:ind w:left="1080" w:hanging="360"/>
      </w:pPr>
      <w:r>
        <w:rPr>
          <w:lang w:val="pt-BR"/>
        </w:rPr>
        <w:t>Agendar aula</w:t>
      </w:r>
    </w:p>
    <w:p w14:paraId="5A0007E7" w14:textId="77777777" w:rsidR="00FB7475" w:rsidRDefault="00FB7475" w:rsidP="00FB7475">
      <w:pPr>
        <w:pStyle w:val="Ttulo2"/>
        <w:ind w:firstLine="414"/>
      </w:pPr>
      <w:r>
        <w:rPr>
          <w:lang w:val="pt-BR"/>
        </w:rPr>
        <w:t>Breve Descrição</w:t>
      </w:r>
    </w:p>
    <w:p w14:paraId="4E3C0AB3" w14:textId="69F6D170" w:rsidR="00FB7475" w:rsidRDefault="00FB7475" w:rsidP="00FB7475">
      <w:pPr>
        <w:pStyle w:val="InfoBlue"/>
      </w:pPr>
      <w:r>
        <w:t>[</w:t>
      </w:r>
      <w:r w:rsidRPr="00FB7475">
        <w:t>Caso de uso responsável por agendar o dia e o turno em que vai dar aula;</w:t>
      </w:r>
      <w:r>
        <w:t>]</w:t>
      </w:r>
    </w:p>
    <w:p w14:paraId="70735070" w14:textId="77777777" w:rsidR="00FB7475" w:rsidRDefault="00FB7475" w:rsidP="00FB7475">
      <w:pPr>
        <w:pStyle w:val="Ttulo2"/>
        <w:widowControl/>
        <w:ind w:firstLine="414"/>
        <w:rPr>
          <w:lang w:val="fr-FR"/>
        </w:rPr>
      </w:pPr>
      <w:r>
        <w:rPr>
          <w:lang w:val="pt-BR"/>
        </w:rPr>
        <w:t>Fluxo Básico</w:t>
      </w:r>
      <w:r>
        <w:rPr>
          <w:lang w:val="fr-FR"/>
        </w:rPr>
        <w:t xml:space="preserve"> </w:t>
      </w:r>
    </w:p>
    <w:p w14:paraId="4245AFC7" w14:textId="4AB476C2" w:rsidR="00FB7475" w:rsidRDefault="00FB7475" w:rsidP="00FB7475">
      <w:pPr>
        <w:pStyle w:val="InfoBlue"/>
      </w:pPr>
      <w:r>
        <w:t xml:space="preserve">[1. Sistema mostra opções para que o professor possa </w:t>
      </w:r>
      <w:r w:rsidRPr="00FB7475">
        <w:rPr>
          <w:u w:val="single"/>
        </w:rPr>
        <w:t>esco</w:t>
      </w:r>
      <w:r w:rsidRPr="00FB7475">
        <w:rPr>
          <w:u w:val="single"/>
        </w:rPr>
        <w:t>l</w:t>
      </w:r>
      <w:r w:rsidRPr="00FB7475">
        <w:rPr>
          <w:u w:val="single"/>
        </w:rPr>
        <w:t>her</w:t>
      </w:r>
      <w:r>
        <w:t xml:space="preserve"> a </w:t>
      </w:r>
      <w:proofErr w:type="gramStart"/>
      <w:r>
        <w:t>data  e</w:t>
      </w:r>
      <w:proofErr w:type="gramEnd"/>
      <w:r>
        <w:t xml:space="preserve"> o turno e informar seu nome e matéria  em qu</w:t>
      </w:r>
      <w:r>
        <w:t>e</w:t>
      </w:r>
      <w:r>
        <w:t xml:space="preserve"> vai dar aula;[A1]</w:t>
      </w:r>
    </w:p>
    <w:p w14:paraId="067536AB" w14:textId="77777777" w:rsidR="00FB7475" w:rsidRDefault="00FB7475" w:rsidP="00FB7475">
      <w:pPr>
        <w:pStyle w:val="InfoBlue"/>
      </w:pPr>
      <w:r>
        <w:t>2. Sistema emite a mensagem "Aula agendada!".</w:t>
      </w:r>
    </w:p>
    <w:p w14:paraId="4C4AAA10" w14:textId="5A3E1A8A" w:rsidR="00FB7475" w:rsidRDefault="00FB7475" w:rsidP="00FB7475">
      <w:pPr>
        <w:pStyle w:val="InfoBlue"/>
      </w:pPr>
      <w:r>
        <w:t xml:space="preserve">3. Fim do fluxo básico;] </w:t>
      </w:r>
    </w:p>
    <w:p w14:paraId="676B18BA" w14:textId="77777777" w:rsidR="00FB7475" w:rsidRDefault="00FB7475" w:rsidP="00FB7475">
      <w:pPr>
        <w:pStyle w:val="Ttulo2"/>
        <w:widowControl/>
        <w:ind w:firstLine="414"/>
        <w:rPr>
          <w:lang w:val="fr-FR"/>
        </w:rPr>
      </w:pPr>
      <w:r>
        <w:rPr>
          <w:lang w:val="pt-BR"/>
        </w:rPr>
        <w:lastRenderedPageBreak/>
        <w:t>Fluxos Alternativos</w:t>
      </w:r>
    </w:p>
    <w:p w14:paraId="12A08D83" w14:textId="77777777" w:rsidR="00FB7475" w:rsidRDefault="00FB7475" w:rsidP="00FB7475">
      <w:pPr>
        <w:pStyle w:val="Ttulo3"/>
        <w:widowControl/>
        <w:ind w:firstLine="1418"/>
        <w:rPr>
          <w:lang w:val="fr-FR"/>
        </w:rPr>
      </w:pPr>
      <w:r>
        <w:rPr>
          <w:lang w:val="pt-BR"/>
        </w:rPr>
        <w:t>4.2.1. &lt; Primeiro Fluxo Alternativo &gt;</w:t>
      </w:r>
    </w:p>
    <w:p w14:paraId="7C06D87F" w14:textId="77777777" w:rsidR="00A02506" w:rsidRDefault="00FB7475" w:rsidP="00A02506">
      <w:pPr>
        <w:pStyle w:val="InfoBlue"/>
      </w:pPr>
      <w:r>
        <w:t>[</w:t>
      </w:r>
      <w:r w:rsidR="00A02506">
        <w:t>[A1] Professor não preenche os campos corretamente:</w:t>
      </w:r>
    </w:p>
    <w:p w14:paraId="2DAC8789" w14:textId="77777777" w:rsidR="00A02506" w:rsidRDefault="00A02506" w:rsidP="00A02506">
      <w:pPr>
        <w:pStyle w:val="InfoBlue"/>
      </w:pPr>
      <w:r>
        <w:t>1. Sistema emite a mensagem "Preencha todos os campos!".</w:t>
      </w:r>
    </w:p>
    <w:p w14:paraId="463DF6B0" w14:textId="4ED84EF0" w:rsidR="00FB7475" w:rsidRPr="00A02506" w:rsidRDefault="00A02506" w:rsidP="00A02506">
      <w:pPr>
        <w:pStyle w:val="InfoBlue"/>
        <w:rPr>
          <w:u w:val="single"/>
        </w:rPr>
      </w:pPr>
      <w:r>
        <w:t>2.Fluxo alternativo retorna ao fluxo básico 1;</w:t>
      </w:r>
      <w:r w:rsidR="00FB7475">
        <w:t>]</w:t>
      </w:r>
    </w:p>
    <w:p w14:paraId="522D9FCB" w14:textId="77777777" w:rsidR="00FB7475" w:rsidRDefault="00FB7475" w:rsidP="00FB7475">
      <w:pPr>
        <w:pStyle w:val="Ttulo1"/>
        <w:widowControl/>
        <w:numPr>
          <w:ilvl w:val="1"/>
          <w:numId w:val="1"/>
        </w:numPr>
        <w:ind w:left="1080" w:hanging="360"/>
        <w:rPr>
          <w:sz w:val="24"/>
        </w:rPr>
      </w:pPr>
      <w:r>
        <w:rPr>
          <w:sz w:val="24"/>
          <w:lang w:val="pt-BR"/>
        </w:rPr>
        <w:t>. Pré-condições</w:t>
      </w:r>
    </w:p>
    <w:p w14:paraId="3B581121" w14:textId="260A1E85" w:rsidR="00FB7475" w:rsidRDefault="00FB7475" w:rsidP="00FB7475">
      <w:pPr>
        <w:pStyle w:val="InfoBlue"/>
      </w:pPr>
      <w:r>
        <w:t>[</w:t>
      </w:r>
      <w:r w:rsidR="00C85369" w:rsidRPr="00C85369">
        <w:t>Não ter uma aula agendada;</w:t>
      </w:r>
      <w:r w:rsidR="00C85369">
        <w:t>]</w:t>
      </w:r>
    </w:p>
    <w:p w14:paraId="3C95E56C" w14:textId="77777777" w:rsidR="00FB7475" w:rsidRDefault="00FB7475" w:rsidP="00FB7475">
      <w:pPr>
        <w:pStyle w:val="Ttulo1"/>
        <w:widowControl/>
        <w:numPr>
          <w:ilvl w:val="1"/>
          <w:numId w:val="26"/>
        </w:numPr>
        <w:ind w:left="1276" w:hanging="567"/>
        <w:rPr>
          <w:sz w:val="24"/>
        </w:rPr>
      </w:pPr>
      <w:r>
        <w:rPr>
          <w:sz w:val="24"/>
          <w:lang w:val="pt-BR"/>
        </w:rPr>
        <w:t>Pós-condições</w:t>
      </w:r>
    </w:p>
    <w:p w14:paraId="5D8F302E" w14:textId="29CF9947" w:rsidR="00FB7475" w:rsidRDefault="00FB7475" w:rsidP="00FB7475">
      <w:pPr>
        <w:pStyle w:val="InfoBlue"/>
      </w:pPr>
      <w:r>
        <w:t>[</w:t>
      </w:r>
      <w:r w:rsidR="00C85369" w:rsidRPr="00C85369">
        <w:t>Ter uma aula agendada;</w:t>
      </w:r>
      <w:r>
        <w:t>]</w:t>
      </w:r>
    </w:p>
    <w:p w14:paraId="1C3809DE" w14:textId="2CDF51A8" w:rsidR="00265D9B" w:rsidRDefault="00265D9B" w:rsidP="00265D9B">
      <w:pPr>
        <w:pStyle w:val="Corpodetexto"/>
        <w:rPr>
          <w:lang w:val="pt-BR"/>
        </w:rPr>
      </w:pPr>
    </w:p>
    <w:p w14:paraId="0E4C62DD" w14:textId="2379810B" w:rsidR="00265D9B" w:rsidRDefault="00265D9B" w:rsidP="00265D9B">
      <w:pPr>
        <w:pStyle w:val="Corpodetexto"/>
        <w:rPr>
          <w:lang w:val="pt-BR"/>
        </w:rPr>
      </w:pPr>
    </w:p>
    <w:p w14:paraId="605398ED" w14:textId="6A21A4B5" w:rsidR="00265D9B" w:rsidRDefault="00124620" w:rsidP="00265D9B">
      <w:pPr>
        <w:pStyle w:val="Ttulo1"/>
        <w:ind w:left="1080" w:hanging="360"/>
      </w:pPr>
      <w:r>
        <w:rPr>
          <w:lang w:val="pt-BR"/>
        </w:rPr>
        <w:t>Cadastrar professor(a)</w:t>
      </w:r>
    </w:p>
    <w:p w14:paraId="021EA800" w14:textId="77777777" w:rsidR="00265D9B" w:rsidRDefault="00265D9B" w:rsidP="00265D9B">
      <w:pPr>
        <w:pStyle w:val="Ttulo2"/>
        <w:ind w:firstLine="414"/>
      </w:pPr>
      <w:r>
        <w:rPr>
          <w:lang w:val="pt-BR"/>
        </w:rPr>
        <w:t>Breve Descrição</w:t>
      </w:r>
    </w:p>
    <w:p w14:paraId="6D1FAAB0" w14:textId="570825BD" w:rsidR="00265D9B" w:rsidRDefault="00265D9B" w:rsidP="00265D9B">
      <w:pPr>
        <w:pStyle w:val="InfoBlue"/>
      </w:pPr>
      <w:r>
        <w:t>[</w:t>
      </w:r>
      <w:r w:rsidR="00124620" w:rsidRPr="00124620">
        <w:t>Caso de uso responsável por co</w:t>
      </w:r>
      <w:r w:rsidR="00124620">
        <w:t>l</w:t>
      </w:r>
      <w:r w:rsidR="00124620" w:rsidRPr="00124620">
        <w:t>etar os dados do professor.</w:t>
      </w:r>
      <w:r>
        <w:t>]</w:t>
      </w:r>
    </w:p>
    <w:p w14:paraId="72E425F6" w14:textId="77777777" w:rsidR="00265D9B" w:rsidRDefault="00265D9B" w:rsidP="00265D9B">
      <w:pPr>
        <w:pStyle w:val="Ttulo2"/>
        <w:widowControl/>
        <w:ind w:firstLine="414"/>
        <w:rPr>
          <w:lang w:val="fr-FR"/>
        </w:rPr>
      </w:pPr>
      <w:r>
        <w:rPr>
          <w:lang w:val="pt-BR"/>
        </w:rPr>
        <w:t>Fluxo Básico</w:t>
      </w:r>
      <w:r>
        <w:rPr>
          <w:lang w:val="fr-FR"/>
        </w:rPr>
        <w:t xml:space="preserve"> </w:t>
      </w:r>
    </w:p>
    <w:p w14:paraId="18E44C39" w14:textId="212F13D9" w:rsidR="005F2EEA" w:rsidRDefault="00265D9B" w:rsidP="005F2EEA">
      <w:pPr>
        <w:pStyle w:val="InfoBlue"/>
      </w:pPr>
      <w:r>
        <w:t>[</w:t>
      </w:r>
      <w:r w:rsidR="005F2EEA">
        <w:t>1. Sistema coleta os dados do professor(a) (</w:t>
      </w:r>
      <w:r w:rsidR="00A24DB8">
        <w:t>e-mail</w:t>
      </w:r>
      <w:r w:rsidR="005F2EEA">
        <w:t>, senha</w:t>
      </w:r>
      <w:proofErr w:type="gramStart"/>
      <w:r w:rsidR="005F2EEA">
        <w:t>).[</w:t>
      </w:r>
      <w:proofErr w:type="gramEnd"/>
      <w:r w:rsidR="005F2EEA">
        <w:t>A1]</w:t>
      </w:r>
    </w:p>
    <w:p w14:paraId="77E846D6" w14:textId="0034A02E" w:rsidR="00265D9B" w:rsidRDefault="005F2EEA" w:rsidP="005F2EEA">
      <w:pPr>
        <w:pStyle w:val="InfoBlue"/>
      </w:pPr>
      <w:r>
        <w:t xml:space="preserve">2.  Sistema emite uma mensagem informando que o cadastro </w:t>
      </w:r>
      <w:r>
        <w:t>está</w:t>
      </w:r>
      <w:r>
        <w:t xml:space="preserve"> correto.</w:t>
      </w:r>
      <w:r w:rsidR="00265D9B">
        <w:t xml:space="preserve">] </w:t>
      </w:r>
    </w:p>
    <w:p w14:paraId="24F27A40" w14:textId="77777777" w:rsidR="00265D9B" w:rsidRDefault="00265D9B" w:rsidP="00265D9B">
      <w:pPr>
        <w:pStyle w:val="Ttulo2"/>
        <w:widowControl/>
        <w:ind w:firstLine="414"/>
        <w:rPr>
          <w:lang w:val="fr-FR"/>
        </w:rPr>
      </w:pPr>
      <w:r>
        <w:rPr>
          <w:lang w:val="pt-BR"/>
        </w:rPr>
        <w:t>Fluxos Alternativos</w:t>
      </w:r>
    </w:p>
    <w:p w14:paraId="0548C27E" w14:textId="77777777" w:rsidR="00265D9B" w:rsidRDefault="00265D9B" w:rsidP="00265D9B">
      <w:pPr>
        <w:pStyle w:val="Ttulo3"/>
        <w:widowControl/>
        <w:ind w:firstLine="1418"/>
        <w:rPr>
          <w:lang w:val="fr-FR"/>
        </w:rPr>
      </w:pPr>
      <w:r>
        <w:rPr>
          <w:lang w:val="pt-BR"/>
        </w:rPr>
        <w:t>4.2.1. &lt; Primeiro Fluxo Alternativo &gt;</w:t>
      </w:r>
    </w:p>
    <w:p w14:paraId="5DD6A301" w14:textId="77777777" w:rsidR="005F2EEA" w:rsidRDefault="005F2EEA" w:rsidP="005F2EEA">
      <w:pPr>
        <w:pStyle w:val="InfoBlue"/>
      </w:pPr>
      <w:r>
        <w:t>[</w:t>
      </w:r>
      <w:r>
        <w:t>[A1] Campos não preenchidos corretamente:</w:t>
      </w:r>
    </w:p>
    <w:p w14:paraId="0E383FAC" w14:textId="77777777" w:rsidR="005F2EEA" w:rsidRDefault="005F2EEA" w:rsidP="005F2EEA">
      <w:pPr>
        <w:pStyle w:val="InfoBlue"/>
      </w:pPr>
      <w:r>
        <w:t>1. Sistema emite uma mensagem informando que os campos não estão preenchidos corretamente.</w:t>
      </w:r>
    </w:p>
    <w:p w14:paraId="0E95816E" w14:textId="1EEF68F3" w:rsidR="00265D9B" w:rsidRPr="00A02506" w:rsidRDefault="005F2EEA" w:rsidP="005F2EEA">
      <w:pPr>
        <w:pStyle w:val="InfoBlue"/>
        <w:rPr>
          <w:u w:val="single"/>
        </w:rPr>
      </w:pPr>
      <w:r>
        <w:t>2. Fluxo alternativo retorna ao fluxo básico 1.</w:t>
      </w:r>
      <w:r w:rsidR="00265D9B">
        <w:t>]</w:t>
      </w:r>
    </w:p>
    <w:p w14:paraId="18931A87" w14:textId="77777777" w:rsidR="00265D9B" w:rsidRDefault="00265D9B" w:rsidP="00265D9B">
      <w:pPr>
        <w:pStyle w:val="Ttulo1"/>
        <w:widowControl/>
        <w:numPr>
          <w:ilvl w:val="1"/>
          <w:numId w:val="1"/>
        </w:numPr>
        <w:ind w:left="1080" w:hanging="360"/>
        <w:rPr>
          <w:sz w:val="24"/>
        </w:rPr>
      </w:pPr>
      <w:r>
        <w:rPr>
          <w:sz w:val="24"/>
          <w:lang w:val="pt-BR"/>
        </w:rPr>
        <w:t>. Pré-condições</w:t>
      </w:r>
    </w:p>
    <w:p w14:paraId="5E6D5E0B" w14:textId="2F7FCBC3" w:rsidR="00265D9B" w:rsidRDefault="00265D9B" w:rsidP="00265D9B">
      <w:pPr>
        <w:pStyle w:val="InfoBlue"/>
      </w:pPr>
      <w:r>
        <w:t>[</w:t>
      </w:r>
      <w:r w:rsidR="006E2941" w:rsidRPr="006E2941">
        <w:t>Não tem uma conta no sistema;</w:t>
      </w:r>
      <w:r>
        <w:t>]</w:t>
      </w:r>
    </w:p>
    <w:p w14:paraId="24BDC442" w14:textId="77777777" w:rsidR="00265D9B" w:rsidRDefault="00265D9B" w:rsidP="00265D9B">
      <w:pPr>
        <w:pStyle w:val="Ttulo1"/>
        <w:widowControl/>
        <w:numPr>
          <w:ilvl w:val="1"/>
          <w:numId w:val="26"/>
        </w:numPr>
        <w:ind w:left="1276" w:hanging="567"/>
        <w:rPr>
          <w:sz w:val="24"/>
        </w:rPr>
      </w:pPr>
      <w:r>
        <w:rPr>
          <w:sz w:val="24"/>
          <w:lang w:val="pt-BR"/>
        </w:rPr>
        <w:t>Pós-condições</w:t>
      </w:r>
    </w:p>
    <w:p w14:paraId="1F1EDFE9" w14:textId="500B6695" w:rsidR="00265D9B" w:rsidRDefault="00265D9B" w:rsidP="00265D9B">
      <w:pPr>
        <w:pStyle w:val="InfoBlue"/>
      </w:pPr>
      <w:r>
        <w:t>[</w:t>
      </w:r>
      <w:r w:rsidR="006E2941" w:rsidRPr="006E2941">
        <w:t>Ter uma conta no sistema;</w:t>
      </w:r>
      <w:r>
        <w:t>]</w:t>
      </w:r>
    </w:p>
    <w:p w14:paraId="075844C9" w14:textId="77777777" w:rsidR="00265D9B" w:rsidRPr="00265D9B" w:rsidRDefault="00265D9B" w:rsidP="00265D9B">
      <w:pPr>
        <w:pStyle w:val="Corpodetexto"/>
        <w:rPr>
          <w:lang w:val="pt-BR"/>
        </w:rPr>
      </w:pPr>
    </w:p>
    <w:p w14:paraId="40034FAA" w14:textId="77777777" w:rsidR="00FB7475" w:rsidRPr="00FB7475" w:rsidRDefault="00FB7475" w:rsidP="00FB7475">
      <w:pPr>
        <w:pStyle w:val="Corpodetexto"/>
        <w:rPr>
          <w:lang w:val="pt-BR"/>
        </w:rPr>
      </w:pPr>
    </w:p>
    <w:p w14:paraId="577FB528" w14:textId="77777777" w:rsidR="00A70CA3" w:rsidRDefault="00A70CA3" w:rsidP="00A70CA3">
      <w:pPr>
        <w:pStyle w:val="Ttulo1"/>
        <w:ind w:left="1080" w:hanging="360"/>
      </w:pPr>
      <w:r>
        <w:rPr>
          <w:lang w:val="pt-BR"/>
        </w:rPr>
        <w:lastRenderedPageBreak/>
        <w:t>Modelo Entidade Relacionamento (MER)</w:t>
      </w:r>
    </w:p>
    <w:p w14:paraId="5955A834" w14:textId="1EF0EFB2" w:rsidR="00A70CA3" w:rsidRPr="00A24DB8" w:rsidRDefault="00754242" w:rsidP="00A70CA3">
      <w:pPr>
        <w:pStyle w:val="Corpodetexto"/>
        <w:rPr>
          <w:u w:val="single"/>
          <w:lang w:val="pt-BR"/>
        </w:rPr>
      </w:pPr>
      <w:r>
        <w:rPr>
          <w:u w:val="single"/>
          <w:lang w:val="pt-BR"/>
        </w:rPr>
        <w:pict w14:anchorId="1C283AB6">
          <v:shape id="_x0000_i1034" type="#_x0000_t75" style="width:447.75pt;height:198.75pt">
            <v:imagedata r:id="rId13" o:title=""/>
          </v:shape>
        </w:pict>
      </w:r>
    </w:p>
    <w:sectPr w:rsidR="00A70CA3" w:rsidRPr="00A24DB8">
      <w:headerReference w:type="default" r:id="rId14"/>
      <w:footerReference w:type="default" r:id="rId15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9D1FA" w14:textId="77777777" w:rsidR="00E53EBD" w:rsidRDefault="00E53EBD">
      <w:r>
        <w:separator/>
      </w:r>
    </w:p>
  </w:endnote>
  <w:endnote w:type="continuationSeparator" w:id="0">
    <w:p w14:paraId="214FC632" w14:textId="77777777" w:rsidR="00E53EBD" w:rsidRDefault="00E53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62D70" w14:paraId="653B8FF7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14B36B" w14:textId="77777777" w:rsidR="00962D70" w:rsidRDefault="00962D70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33F69A" w14:textId="77777777" w:rsidR="00962D70" w:rsidRDefault="00962D70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88268C" w14:textId="77777777" w:rsidR="00962D70" w:rsidRDefault="00962D70">
          <w:pPr>
            <w:jc w:val="right"/>
          </w:pPr>
          <w:r>
            <w:rPr>
              <w:lang w:val="pt-BR"/>
            </w:rPr>
            <w:t xml:space="preserve">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 w:rsidR="00F36515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390EDF08" w14:textId="77777777" w:rsidR="00962D70" w:rsidRDefault="00962D7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E7A9A" w14:textId="77777777" w:rsidR="00E53EBD" w:rsidRDefault="00E53EBD">
      <w:r>
        <w:separator/>
      </w:r>
    </w:p>
  </w:footnote>
  <w:footnote w:type="continuationSeparator" w:id="0">
    <w:p w14:paraId="4AE6756E" w14:textId="77777777" w:rsidR="00E53EBD" w:rsidRDefault="00E53E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28B67" w14:textId="77777777" w:rsidR="00962D70" w:rsidRDefault="00962D70">
    <w:pPr>
      <w:rPr>
        <w:sz w:val="24"/>
      </w:rPr>
    </w:pPr>
  </w:p>
  <w:p w14:paraId="517AC2AD" w14:textId="77777777" w:rsidR="00962D70" w:rsidRDefault="00962D70">
    <w:pPr>
      <w:pBdr>
        <w:top w:val="single" w:sz="6" w:space="1" w:color="auto"/>
      </w:pBdr>
      <w:rPr>
        <w:sz w:val="24"/>
      </w:rPr>
    </w:pPr>
  </w:p>
  <w:p w14:paraId="6D8B3751" w14:textId="77777777" w:rsidR="00962D70" w:rsidRDefault="00962D7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62D70" w14:paraId="35C82F28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1DA92CF" w14:textId="77777777" w:rsidR="00962D70" w:rsidRDefault="00F9530A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r>
            <w:t>Cronograma</w:t>
          </w:r>
          <w:proofErr w:type="spellEnd"/>
          <w:r>
            <w:t xml:space="preserve"> de Aulas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93EB590" w14:textId="77777777" w:rsidR="00962D70" w:rsidRDefault="00962D70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1.0</w:t>
          </w:r>
        </w:p>
      </w:tc>
    </w:tr>
    <w:tr w:rsidR="00962D70" w14:paraId="37829BCC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BC5D3D7" w14:textId="77777777" w:rsidR="00962D70" w:rsidRDefault="00962D70">
          <w:proofErr w:type="spellStart"/>
          <w:r>
            <w:t>Relatório</w:t>
          </w:r>
          <w:proofErr w:type="spellEnd"/>
          <w:r>
            <w:t xml:space="preserve"> </w:t>
          </w:r>
          <w:proofErr w:type="spellStart"/>
          <w:r>
            <w:t>Sintético</w:t>
          </w:r>
          <w:proofErr w:type="spellEnd"/>
          <w:r>
            <w:t xml:space="preserve"> de </w:t>
          </w:r>
          <w:proofErr w:type="spellStart"/>
          <w:r>
            <w:t>Modelo</w:t>
          </w:r>
          <w:proofErr w:type="spellEnd"/>
          <w:r>
            <w:t xml:space="preserve"> de Caso de </w:t>
          </w:r>
          <w:proofErr w:type="spellStart"/>
          <w:r>
            <w:t>Uso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F5CD5CB" w14:textId="77777777" w:rsidR="00962D70" w:rsidRDefault="00962D70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F9530A">
            <w:rPr>
              <w:lang w:val="pt-BR"/>
            </w:rPr>
            <w:t>06</w:t>
          </w:r>
          <w:r>
            <w:rPr>
              <w:lang w:val="pt-BR"/>
            </w:rPr>
            <w:t>/</w:t>
          </w:r>
          <w:r w:rsidR="00F9530A">
            <w:rPr>
              <w:lang w:val="pt-BR"/>
            </w:rPr>
            <w:t>07</w:t>
          </w:r>
          <w:r>
            <w:rPr>
              <w:lang w:val="pt-BR"/>
            </w:rPr>
            <w:t>/</w:t>
          </w:r>
          <w:r w:rsidR="00F9530A">
            <w:rPr>
              <w:lang w:val="pt-BR"/>
            </w:rPr>
            <w:t>2022</w:t>
          </w:r>
        </w:p>
      </w:tc>
    </w:tr>
    <w:tr w:rsidR="00962D70" w14:paraId="10B48665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89FACCA" w14:textId="77777777" w:rsidR="00962D70" w:rsidRDefault="00962D70"/>
      </w:tc>
    </w:tr>
  </w:tbl>
  <w:p w14:paraId="78948F54" w14:textId="77777777" w:rsidR="00962D70" w:rsidRDefault="00962D7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27F666B"/>
    <w:multiLevelType w:val="multilevel"/>
    <w:tmpl w:val="EADEE9F2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F7B1A53"/>
    <w:multiLevelType w:val="multilevel"/>
    <w:tmpl w:val="46660BAE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A2C1B86"/>
    <w:multiLevelType w:val="multilevel"/>
    <w:tmpl w:val="51BA9E50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40778E2"/>
    <w:multiLevelType w:val="multilevel"/>
    <w:tmpl w:val="9850C6DA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46697845">
    <w:abstractNumId w:val="0"/>
  </w:num>
  <w:num w:numId="2" w16cid:durableId="2043436568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393310039">
    <w:abstractNumId w:val="12"/>
  </w:num>
  <w:num w:numId="4" w16cid:durableId="914169288">
    <w:abstractNumId w:val="23"/>
  </w:num>
  <w:num w:numId="5" w16cid:durableId="719329899">
    <w:abstractNumId w:val="18"/>
  </w:num>
  <w:num w:numId="6" w16cid:durableId="897782287">
    <w:abstractNumId w:val="17"/>
  </w:num>
  <w:num w:numId="7" w16cid:durableId="213332913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347610225">
    <w:abstractNumId w:val="2"/>
  </w:num>
  <w:num w:numId="9" w16cid:durableId="1131938940">
    <w:abstractNumId w:val="22"/>
  </w:num>
  <w:num w:numId="10" w16cid:durableId="914048287">
    <w:abstractNumId w:val="4"/>
  </w:num>
  <w:num w:numId="11" w16cid:durableId="1851139322">
    <w:abstractNumId w:val="13"/>
  </w:num>
  <w:num w:numId="12" w16cid:durableId="1296448776">
    <w:abstractNumId w:val="11"/>
  </w:num>
  <w:num w:numId="13" w16cid:durableId="516698816">
    <w:abstractNumId w:val="21"/>
  </w:num>
  <w:num w:numId="14" w16cid:durableId="834608869">
    <w:abstractNumId w:val="10"/>
  </w:num>
  <w:num w:numId="15" w16cid:durableId="1627002674">
    <w:abstractNumId w:val="6"/>
  </w:num>
  <w:num w:numId="16" w16cid:durableId="2097245156">
    <w:abstractNumId w:val="20"/>
  </w:num>
  <w:num w:numId="17" w16cid:durableId="1698198013">
    <w:abstractNumId w:val="16"/>
  </w:num>
  <w:num w:numId="18" w16cid:durableId="1455248921">
    <w:abstractNumId w:val="7"/>
  </w:num>
  <w:num w:numId="19" w16cid:durableId="1197617396">
    <w:abstractNumId w:val="14"/>
  </w:num>
  <w:num w:numId="20" w16cid:durableId="1346323187">
    <w:abstractNumId w:val="9"/>
  </w:num>
  <w:num w:numId="21" w16cid:durableId="433862519">
    <w:abstractNumId w:val="19"/>
  </w:num>
  <w:num w:numId="22" w16cid:durableId="347832282">
    <w:abstractNumId w:val="0"/>
  </w:num>
  <w:num w:numId="23" w16cid:durableId="739719118">
    <w:abstractNumId w:val="5"/>
  </w:num>
  <w:num w:numId="24" w16cid:durableId="404962828">
    <w:abstractNumId w:val="8"/>
  </w:num>
  <w:num w:numId="25" w16cid:durableId="565799240">
    <w:abstractNumId w:val="3"/>
  </w:num>
  <w:num w:numId="26" w16cid:durableId="7360563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1479"/>
    <w:rsid w:val="000C6C35"/>
    <w:rsid w:val="00124620"/>
    <w:rsid w:val="001B3390"/>
    <w:rsid w:val="0025161A"/>
    <w:rsid w:val="00265D9B"/>
    <w:rsid w:val="00276640"/>
    <w:rsid w:val="002B591F"/>
    <w:rsid w:val="002D2302"/>
    <w:rsid w:val="002F1479"/>
    <w:rsid w:val="005F2EEA"/>
    <w:rsid w:val="006E2941"/>
    <w:rsid w:val="00724DC4"/>
    <w:rsid w:val="00731809"/>
    <w:rsid w:val="00754242"/>
    <w:rsid w:val="00962D70"/>
    <w:rsid w:val="00971A82"/>
    <w:rsid w:val="00A02506"/>
    <w:rsid w:val="00A24DB8"/>
    <w:rsid w:val="00A3359F"/>
    <w:rsid w:val="00A70CA3"/>
    <w:rsid w:val="00AC2DCF"/>
    <w:rsid w:val="00B934A6"/>
    <w:rsid w:val="00BE4225"/>
    <w:rsid w:val="00C30009"/>
    <w:rsid w:val="00C85369"/>
    <w:rsid w:val="00CA4EEA"/>
    <w:rsid w:val="00D2384B"/>
    <w:rsid w:val="00DF454D"/>
    <w:rsid w:val="00E53EBD"/>
    <w:rsid w:val="00EA543B"/>
    <w:rsid w:val="00F325DC"/>
    <w:rsid w:val="00F36515"/>
    <w:rsid w:val="00F43147"/>
    <w:rsid w:val="00F9530A"/>
    <w:rsid w:val="00FB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35D9B21C"/>
  <w15:chartTrackingRefBased/>
  <w15:docId w15:val="{3BEB42C8-5F2E-40C8-80AE-8B4BD6CA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numId w:val="0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1985"/>
    </w:pPr>
    <w:rPr>
      <w:i/>
      <w:color w:val="0000FF"/>
      <w:lang w:val="pt-BR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Ana%20Paula\Templates%20RUP\req\rup_ucspec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B5949F7D618742A9F939CBC64C80B0" ma:contentTypeVersion="10" ma:contentTypeDescription="Crie um novo documento." ma:contentTypeScope="" ma:versionID="7e63fa1b6f0f35e1d1d549fefdec9bea">
  <xsd:schema xmlns:xsd="http://www.w3.org/2001/XMLSchema" xmlns:xs="http://www.w3.org/2001/XMLSchema" xmlns:p="http://schemas.microsoft.com/office/2006/metadata/properties" xmlns:ns3="b48a9a3a-dc68-4c84-87f9-93abd2b738cf" xmlns:ns4="6ffdf2f8-89aa-40ad-82f3-96cd5d2e43df" targetNamespace="http://schemas.microsoft.com/office/2006/metadata/properties" ma:root="true" ma:fieldsID="a9167f521126ed39d8f0657c24de9f47" ns3:_="" ns4:_="">
    <xsd:import namespace="b48a9a3a-dc68-4c84-87f9-93abd2b738cf"/>
    <xsd:import namespace="6ffdf2f8-89aa-40ad-82f3-96cd5d2e43d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a9a3a-dc68-4c84-87f9-93abd2b738c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df2f8-89aa-40ad-82f3-96cd5d2e43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EEE721-E1BE-40D9-84DC-4FEF16FB067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C24476BE-8D5F-455B-BE3E-13BB41FECC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8398A9-2A3A-4480-8091-5E7ED0792CD7}">
  <ds:schemaRefs>
    <ds:schemaRef ds:uri="http://purl.org/dc/elements/1.1/"/>
    <ds:schemaRef ds:uri="http://purl.org/dc/dcmitype/"/>
    <ds:schemaRef ds:uri="b48a9a3a-dc68-4c84-87f9-93abd2b738cf"/>
    <ds:schemaRef ds:uri="http://schemas.microsoft.com/office/2006/documentManagement/types"/>
    <ds:schemaRef ds:uri="6ffdf2f8-89aa-40ad-82f3-96cd5d2e43df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8258C99-D6A0-4588-BE38-F7D5335FC6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8a9a3a-dc68-4c84-87f9-93abd2b738cf"/>
    <ds:schemaRef ds:uri="6ffdf2f8-89aa-40ad-82f3-96cd5d2e43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0</TotalTime>
  <Pages>8</Pages>
  <Words>586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&lt;Nome do Caso de Uso&gt;</vt:lpstr>
    </vt:vector>
  </TitlesOfParts>
  <Company>&lt;Nome da Empresa&gt;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xxxxxxxxx</dc:creator>
  <cp:keywords/>
  <dc:description/>
  <cp:lastModifiedBy>LUIS CARLOS MENDES DA SILVA</cp:lastModifiedBy>
  <cp:revision>2</cp:revision>
  <dcterms:created xsi:type="dcterms:W3CDTF">2022-07-12T23:58:00Z</dcterms:created>
  <dcterms:modified xsi:type="dcterms:W3CDTF">2022-07-12T23:58:00Z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Membros de TI12N - UC 9</vt:lpwstr>
  </property>
  <property fmtid="{D5CDD505-2E9C-101B-9397-08002B2CF9AE}" pid="3" name="SharedWithUsers">
    <vt:lpwstr>14;#Membros de TI12N - UC 9</vt:lpwstr>
  </property>
  <property fmtid="{D5CDD505-2E9C-101B-9397-08002B2CF9AE}" pid="4" name="lcf76f155ced4ddcb4097134ff3c332f">
    <vt:lpwstr/>
  </property>
  <property fmtid="{D5CDD505-2E9C-101B-9397-08002B2CF9AE}" pid="5" name="TaxCatchAll">
    <vt:lpwstr/>
  </property>
  <property fmtid="{D5CDD505-2E9C-101B-9397-08002B2CF9AE}" pid="6" name="ContentTypeId">
    <vt:lpwstr>0x010100ABB5949F7D618742A9F939CBC64C80B0</vt:lpwstr>
  </property>
</Properties>
</file>